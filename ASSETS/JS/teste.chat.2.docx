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image/bmp" Extension="bmp"/>
  <Default ContentType="image/x-wmf" Extension="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const questions = ["What is your name?", "What is your age?", "Where do you live?"];</w:t>
        <w:br/>
        <w:t xml:space="preserve">const questionTypes = ["date", "simple", "simple"];</w:t>
        <w:br/>
        <w:t xml:space="preserve">const answers = [];</w:t>
        <w:br/>
        <w:t xml:space="preserve">const isRequired = [true, false, false];</w:t>
        <w:br/>
        <w:t xml:space="preserve">let i = 0;</w:t>
        <w:br/>
        <w:br/>
        <w:t xml:space="preserve">const resUser = document.getElementById("resUser");</w:t>
        <w:br/>
        <w:t xml:space="preserve">const resUserDate = document.getElementById("resUserDate");</w:t>
        <w:br/>
        <w:t xml:space="preserve">const btnEnviar = document.getElementById("btnEnviar");</w:t>
        <w:br/>
        <w:t xml:space="preserve">const box = document.getElementById("box");</w:t>
        <w:br/>
        <w:t xml:space="preserve">const btnIniciarChat = document.getElementById("btnIniciarChat");</w:t>
        <w:br/>
        <w:br/>
        <w:t xml:space="preserve">btnIniciarChat.addEventListener("click", function () {</w:t>
        <w:br/>
        <w:t xml:space="preserve">    pergunta = document.createElement("span");</w:t>
        <w:br/>
        <w:t xml:space="preserve">    pergunta.classList.add("perguntas");</w:t>
        <w:br/>
        <w:t xml:space="preserve">    pergunta.textContent = questions[i];</w:t>
        <w:br/>
        <w:t xml:space="preserve">    box.appendChild(pergunta);</w:t>
        <w:br/>
        <w:br/>
        <w:t xml:space="preserve">    displayResp = document.createElement("p");</w:t>
        <w:br/>
        <w:t xml:space="preserve">    displayResp.classList.add("displayResp");</w:t>
        <w:br/>
        <w:t xml:space="preserve">    box.appendChild(displayResp);</w:t>
        <w:br/>
        <w:br/>
        <w:t xml:space="preserve">    btnIniciarChat.style.display = "none";</w:t>
        <w:br/>
        <w:t xml:space="preserve">});</w:t>
        <w:br/>
        <w:t xml:space="preserve">btnEnviar.addEventListener("click", function () {</w:t>
        <w:br/>
        <w:t xml:space="preserve">    if (questionTypes[i] === "simple") {</w:t>
        <w:br/>
        <w:t xml:space="preserve">        if (resUser.value === "" &amp;&amp; isRequired[i]) {</w:t>
        <w:br/>
        <w:t xml:space="preserve">            console.log(isRequired[i]);</w:t>
        <w:br/>
        <w:t xml:space="preserve">            alert("This answer is required!");</w:t>
        <w:br/>
        <w:t xml:space="preserve">            return;</w:t>
        <w:br/>
        <w:t xml:space="preserve">        }</w:t>
        <w:br/>
        <w:t xml:space="preserve">        answers.push(resUser.value);</w:t>
        <w:br/>
        <w:t xml:space="preserve">        displayResp.textContent = "Answer " + (i + 1) + ": " + resUser.value;</w:t>
        <w:br/>
        <w:t xml:space="preserve">        resUser.value = "";</w:t>
        <w:br/>
        <w:t xml:space="preserve">        resUser.style.display = "block";</w:t>
        <w:br/>
        <w:t xml:space="preserve">        resUserDate.style.display = "none";</w:t>
        <w:br/>
        <w:t xml:space="preserve">    } else if (questionTypes[i] === "date") {</w:t>
        <w:br/>
        <w:t xml:space="preserve">        console.log(questionTypes[i]);</w:t>
        <w:br/>
        <w:br/>
        <w:t xml:space="preserve">        if (resUserDate.value === "" &amp;&amp; isRequired[i]) {</w:t>
        <w:br/>
        <w:t xml:space="preserve">            console.log(isRequired[i]);</w:t>
        <w:br/>
        <w:t xml:space="preserve">            alert("This answer is required!");</w:t>
        <w:br/>
        <w:t xml:space="preserve">            return;</w:t>
        <w:br/>
        <w:t xml:space="preserve">        }</w:t>
        <w:br/>
        <w:t xml:space="preserve">        answers.push(resUserDate.value);</w:t>
        <w:br/>
        <w:t xml:space="preserve">        console.log('Resposta x: ');</w:t>
        <w:br/>
        <w:br/>
        <w:t xml:space="preserve">        console.log("Answer " + (i + 1) + ": " + resUserDate.value)</w:t>
        <w:br/>
        <w:t xml:space="preserve">        console.log(resUserDate.value)</w:t>
        <w:br/>
        <w:t xml:space="preserve">        displayResp.textContent = "Answer " + (i + 1) + ": " + resUserDate.value;</w:t>
        <w:br/>
        <w:t xml:space="preserve">        resUserDate.value = "";</w:t>
        <w:br/>
        <w:t xml:space="preserve">        resUser.style.display = "none";</w:t>
        <w:br/>
        <w:t xml:space="preserve">        resUserDate.style.display = "block";</w:t>
        <w:br/>
        <w:t xml:space="preserve">    }</w:t>
        <w:br/>
        <w:t xml:space="preserve">    i++;</w:t>
        <w:br/>
        <w:br/>
        <w:t xml:space="preserve">    let typingIndicator = document.createElement("div");</w:t>
        <w:br/>
        <w:t xml:space="preserve">    typingIndicator.classList.add("typingIndicator");</w:t>
        <w:br/>
        <w:br/>
        <w:t xml:space="preserve">    for (let i = 0; i &lt; 3; i++) {</w:t>
        <w:br/>
        <w:t xml:space="preserve">        let dot = document.createElement("span");</w:t>
        <w:br/>
        <w:t xml:space="preserve">        typingIndicator.appendChild(dot);</w:t>
        <w:br/>
        <w:t xml:space="preserve">    }</w:t>
        <w:br/>
        <w:br/>
        <w:t xml:space="preserve">    box.appendChild(typingIndicator);</w:t>
        <w:br/>
        <w:t xml:space="preserve">    box.scroll({</w:t>
        <w:br/>
        <w:t xml:space="preserve">        top: box.scrollHeight,</w:t>
        <w:br/>
        <w:t xml:space="preserve">        behavior: "smooth"</w:t>
        <w:br/>
        <w:t xml:space="preserve">    });</w:t>
        <w:br/>
        <w:t xml:space="preserve">    if (i &lt; questions.length) {</w:t>
        <w:br/>
        <w:t xml:space="preserve">        setTimeout(() =&gt; {</w:t>
        <w:br/>
        <w:t xml:space="preserve">            box.removeChild(typingIndicator);</w:t>
        <w:br/>
        <w:br/>
        <w:t xml:space="preserve">            pergunta = document.createElement("span");</w:t>
        <w:br/>
        <w:t xml:space="preserve">            pergunta.classList.add("perguntas");</w:t>
        <w:br/>
        <w:t xml:space="preserve">            pergunta.textContent = questions[i];</w:t>
        <w:br/>
        <w:t xml:space="preserve">            box.appendChild(pergunta);</w:t>
        <w:br/>
        <w:br/>
        <w:t xml:space="preserve">            displayResp = document.createElement("p");</w:t>
        <w:br/>
        <w:t xml:space="preserve">            displayResp.classList.add("displayResp");</w:t>
        <w:br/>
        <w:t xml:space="preserve">            box.appendChild(displayResp);</w:t>
        <w:br/>
        <w:br/>
        <w:t xml:space="preserve">            box.scroll({</w:t>
        <w:br/>
        <w:t xml:space="preserve">                top: box.scrollHeight,</w:t>
        <w:br/>
        <w:t xml:space="preserve">                behavior: "smooth"</w:t>
        <w:br/>
        <w:t xml:space="preserve">            });</w:t>
        <w:br/>
        <w:t xml:space="preserve">        }, 2000);</w:t>
        <w:br/>
        <w:t xml:space="preserve">    } else {</w:t>
        <w:br/>
        <w:t xml:space="preserve">        const typingIndicators = document.querySelectorAll(".typingIndicator");</w:t>
        <w:br/>
        <w:t xml:space="preserve">        for (let i = 0; i &lt; typingIndicators.length; i++) {</w:t>
        <w:br/>
        <w:t xml:space="preserve">            box.removeChild(typingIndicators[i]);</w:t>
        <w:br/>
        <w:t xml:space="preserve">        }</w:t>
        <w:br/>
        <w:br/>
        <w:t xml:space="preserve">        let msgFinal = document.createElement("div");</w:t>
        <w:br/>
        <w:t xml:space="preserve">        msgFinal.classList.add("msgFinal");</w:t>
        <w:br/>
        <w:t xml:space="preserve">        msgFinal.textContent = "Fim das perguntas";</w:t>
        <w:br/>
        <w:t xml:space="preserve">        box.appendChild(msgFinal);</w:t>
        <w:br/>
        <w:br/>
        <w:t xml:space="preserve">        box.scroll({</w:t>
        <w:br/>
        <w:t xml:space="preserve">            top: box.scrollHeight,</w:t>
        <w:br/>
        <w:t xml:space="preserve">            behavior: "smooth"</w:t>
        <w:br/>
        <w:t xml:space="preserve">        });</w:t>
        <w:br/>
        <w:t xml:space="preserve">    }</w:t>
        <w:br/>
        <w:t xml:space="preserve">})</w:t>
      </w:r>
    </w:p>
    <w:sectPr>
      <w:pgSz w:w="12240" w:h="15840" w:orient="portrait"/>
      <w:pgMar w:bottom="1440" w:left="1440" w:right="1440" w:top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isplayBackgroundShape/>
  <w:doNotTrackMoves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</w:footnotePr>
  <w:compat>
    <w:spaceForUL/>
    <w:balanceSingleByteDoubleByteWidth/>
    <w:doNotLeaveBackslashAlone/>
    <w:ulTrailSpace/>
    <w:doNotExpandShiftReturn/>
    <w:adjustLineHeightInTable/>
    <w:doNotUseHTMLParagraphAutoSpacing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425B3"/>
    <w:rsid w:val="00F425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kern w:val="1"/>
      <w:sz w:val="24"/>
      <w:szCs w:val="24"/>
      <w:lang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425B3"/>
    <w:rPr>
      <w:kern w:val="1"/>
      <w:sz w:val="24"/>
      <w:szCs w:val="24"/>
      <w:lang/>
    </w:rPr>
  </w:style>
  <w:style w:type="paragraph" w:styleId="List">
    <w:name w:val="List"/>
    <w:basedOn w:val="BodyText"/>
    <w:uiPriority w:val="99"/>
    <w:semiHidden/>
    <w:rPr>
      <w:rFonts w:cs="Tahoma"/>
    </w:rPr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numbering" Target="numbering.xml" /> 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DocSecurity>0</DocSecurity>
  <ScaleCrop>false</ScaleCrop>
  <Company/>
  <LinksUpToDate>false</LinksUpToDate>
  <SharedDoc>false</SharedDoc>
  <HyperlinksChanged>false</HyperlinksChanged>
  <Application>Doxillion Trial Version © NCH Software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keywords/>
  <cp:lastModifiedBy/>
  <cp:revision>1</cp:revision>
</cp:coreProperties>
</file>